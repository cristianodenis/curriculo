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14:paraId="11BDC75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0260DF7" w14:textId="58036BBD" w:rsidR="001B2ABD" w:rsidRPr="00D40ACF" w:rsidRDefault="002B4419" w:rsidP="001B2ABD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drawing>
                <wp:anchor distT="0" distB="0" distL="114300" distR="114300" simplePos="0" relativeHeight="251658240" behindDoc="1" locked="0" layoutInCell="1" allowOverlap="1" wp14:anchorId="16491DC9" wp14:editId="774C0690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-2174240</wp:posOffset>
                  </wp:positionV>
                  <wp:extent cx="1771015" cy="1971675"/>
                  <wp:effectExtent l="0" t="0" r="635" b="9525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015" cy="1971675"/>
                          </a:xfrm>
                          <a:prstGeom prst="rect">
                            <a:avLst/>
                          </a:prstGeom>
                          <a:effectLst>
                            <a:softEdge rad="762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EF2B835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4091D6A5" w14:textId="60CF4F13" w:rsidR="001B2ABD" w:rsidRPr="00D40ACF" w:rsidRDefault="00FB7935" w:rsidP="001B2ABD">
            <w:pPr>
              <w:pStyle w:val="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denis cristiano</w:t>
            </w:r>
          </w:p>
          <w:p w14:paraId="35E4487E" w14:textId="551AD5B7" w:rsidR="001B2ABD" w:rsidRPr="00D40ACF" w:rsidRDefault="00D53E44" w:rsidP="001B2ABD">
            <w:pPr>
              <w:pStyle w:val="Subttulo"/>
              <w:rPr>
                <w:noProof/>
                <w:lang w:val="pt-BR"/>
              </w:rPr>
            </w:pPr>
            <w:r w:rsidRPr="001875F8">
              <w:rPr>
                <w:noProof/>
                <w:spacing w:val="2"/>
                <w:w w:val="43"/>
                <w:lang w:val="pt-BR"/>
              </w:rPr>
              <w:t>DESENVOLVEDOR DE SOFTWAR</w:t>
            </w:r>
            <w:r w:rsidRPr="001875F8">
              <w:rPr>
                <w:noProof/>
                <w:spacing w:val="0"/>
                <w:w w:val="43"/>
                <w:lang w:val="pt-BR"/>
              </w:rPr>
              <w:t>E</w:t>
            </w:r>
          </w:p>
        </w:tc>
      </w:tr>
      <w:tr w:rsidR="001B2ABD" w:rsidRPr="00D40ACF" w14:paraId="43A8523F" w14:textId="77777777" w:rsidTr="001B2ABD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5E6088F4A14F4DF8A529F939EDE065F9"/>
              </w:placeholder>
              <w:temporary/>
              <w:showingPlcHdr/>
              <w15:appearance w15:val="hidden"/>
            </w:sdtPr>
            <w:sdtEndPr/>
            <w:sdtContent>
              <w:p w14:paraId="38962077" w14:textId="77777777" w:rsidR="001B2ABD" w:rsidRPr="00D40ACF" w:rsidRDefault="00036450" w:rsidP="00036450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p w14:paraId="306F517F" w14:textId="6B8548C9" w:rsidR="00036450" w:rsidRPr="00E66859" w:rsidRDefault="00CF4F7A" w:rsidP="001B32F9">
            <w:pPr>
              <w:spacing w:after="53" w:line="267" w:lineRule="auto"/>
              <w:ind w:left="-5" w:right="-15" w:hanging="10"/>
              <w:rPr>
                <w:rFonts w:ascii="Arial" w:hAnsi="Arial" w:cs="Arial"/>
                <w:color w:val="323232"/>
                <w:sz w:val="22"/>
              </w:rPr>
            </w:pPr>
            <w:r w:rsidRPr="00E66859">
              <w:rPr>
                <w:rFonts w:ascii="Arial" w:hAnsi="Arial" w:cs="Arial"/>
                <w:color w:val="323232"/>
                <w:sz w:val="22"/>
              </w:rPr>
              <w:t xml:space="preserve"> </w:t>
            </w:r>
            <w:r w:rsidR="00D60E5A" w:rsidRPr="00E66859">
              <w:rPr>
                <w:rFonts w:ascii="Arial" w:hAnsi="Arial" w:cs="Arial"/>
                <w:sz w:val="22"/>
                <w:shd w:val="clear" w:color="auto" w:fill="F2F2F2" w:themeFill="background1" w:themeFillShade="F2"/>
              </w:rPr>
              <w:t xml:space="preserve">formado em Análise e desenvolvimento de sistema (ads), em constante evolução sempre em busca de novos desafios, em busca de oportunidade de emprego </w:t>
            </w:r>
            <w:r w:rsidRPr="00E66859">
              <w:rPr>
                <w:rFonts w:ascii="Arial" w:hAnsi="Arial" w:cs="Arial"/>
                <w:color w:val="323232"/>
                <w:sz w:val="22"/>
              </w:rPr>
              <w:t>sou determinado e focado nas tarefas dadas a mim.</w:t>
            </w:r>
          </w:p>
          <w:p w14:paraId="6FDBE9A6" w14:textId="71143175" w:rsidR="001B32F9" w:rsidRDefault="001B32F9" w:rsidP="001B32F9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DADOS PESSOAIS</w:t>
            </w:r>
          </w:p>
          <w:p w14:paraId="2EBA4C57" w14:textId="55E2A75F" w:rsidR="001B32F9" w:rsidRDefault="001B32F9" w:rsidP="001B32F9">
            <w:pPr>
              <w:rPr>
                <w:lang w:val="pt-BR"/>
              </w:rPr>
            </w:pPr>
            <w:r>
              <w:rPr>
                <w:lang w:val="pt-BR"/>
              </w:rPr>
              <w:t>ESTADO: SP</w:t>
            </w:r>
          </w:p>
          <w:p w14:paraId="1216B0DB" w14:textId="733BD5E1" w:rsidR="001B32F9" w:rsidRPr="00D60E5A" w:rsidRDefault="001B32F9" w:rsidP="001B32F9">
            <w:pPr>
              <w:rPr>
                <w:sz w:val="32"/>
                <w:szCs w:val="32"/>
                <w:lang w:val="pt-BR"/>
              </w:rPr>
            </w:pPr>
            <w:r>
              <w:rPr>
                <w:lang w:val="pt-BR"/>
              </w:rPr>
              <w:t>CIDADE: Bertioga</w:t>
            </w: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D1063D7529B1442E8945A7B26ACACAD5"/>
              </w:placeholder>
              <w:temporary/>
              <w:showingPlcHdr/>
              <w15:appearance w15:val="hidden"/>
            </w:sdtPr>
            <w:sdtEndPr/>
            <w:sdtContent>
              <w:p w14:paraId="3996423D" w14:textId="77777777" w:rsidR="00036450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FCB09854352B447E8D8324D16E10394A"/>
              </w:placeholder>
              <w:temporary/>
              <w:showingPlcHdr/>
              <w15:appearance w15:val="hidden"/>
            </w:sdtPr>
            <w:sdtEndPr/>
            <w:sdtContent>
              <w:p w14:paraId="5477F47A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23863C5C" w14:textId="333EFA92" w:rsidR="004D3011" w:rsidRPr="00D40ACF" w:rsidRDefault="00CF4F7A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(13)99742423</w:t>
            </w:r>
            <w:r w:rsidR="001B32F9">
              <w:rPr>
                <w:noProof/>
                <w:lang w:val="pt-BR"/>
              </w:rPr>
              <w:t>8</w:t>
            </w:r>
          </w:p>
          <w:p w14:paraId="6FC65B66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DBB0DDE5CC224BF89D2092E6B7649391"/>
              </w:placeholder>
              <w:temporary/>
              <w:showingPlcHdr/>
              <w15:appearance w15:val="hidden"/>
            </w:sdtPr>
            <w:sdtEndPr/>
            <w:sdtContent>
              <w:p w14:paraId="27AD4347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p w14:paraId="3CFAD1EF" w14:textId="7A8B5C4D" w:rsidR="00036450" w:rsidRPr="00D40ACF" w:rsidRDefault="00CF4F7A" w:rsidP="002D5281">
            <w:pPr>
              <w:rPr>
                <w:rStyle w:val="Hyperlink"/>
                <w:noProof/>
                <w:lang w:val="pt-BR"/>
              </w:rPr>
            </w:pPr>
            <w:r>
              <w:t>cristianodenis62@gmail.com</w:t>
            </w:r>
          </w:p>
          <w:p w14:paraId="7D54A12D" w14:textId="2ACBA0E0" w:rsidR="004142CD" w:rsidRDefault="004142CD" w:rsidP="004142CD">
            <w:pPr>
              <w:rPr>
                <w:noProof/>
                <w:lang w:val="pt-BR"/>
              </w:rPr>
            </w:pPr>
          </w:p>
          <w:p w14:paraId="44AADE10" w14:textId="504BB6FA" w:rsidR="00E66859" w:rsidRDefault="005A5C02" w:rsidP="00E66859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PERFIL/GITHUB/LINKEDIN</w:t>
            </w:r>
          </w:p>
          <w:p w14:paraId="03B7629A" w14:textId="7C60CB9B" w:rsidR="005A5C02" w:rsidRPr="005A5C02" w:rsidRDefault="001875F8" w:rsidP="005A5C02">
            <w:pPr>
              <w:rPr>
                <w:lang w:val="pt-BR"/>
              </w:rPr>
            </w:pPr>
            <w:hyperlink r:id="rId10" w:history="1">
              <w:r w:rsidR="005A5C02" w:rsidRPr="005A5C02">
                <w:rPr>
                  <w:rStyle w:val="Hyperlink"/>
                  <w:lang w:val="pt-BR"/>
                </w:rPr>
                <w:t>https://github.com/cristianodenis</w:t>
              </w:r>
            </w:hyperlink>
          </w:p>
          <w:p w14:paraId="5BFD19FD" w14:textId="286FEE33" w:rsidR="005A5C02" w:rsidRDefault="005A5C02" w:rsidP="005A5C02">
            <w:pPr>
              <w:rPr>
                <w:lang w:val="pt-BR"/>
              </w:rPr>
            </w:pPr>
          </w:p>
          <w:p w14:paraId="6911DBCA" w14:textId="09BA8C9D" w:rsidR="005A5C02" w:rsidRPr="005A5C02" w:rsidRDefault="001875F8" w:rsidP="005A5C02">
            <w:pPr>
              <w:rPr>
                <w:lang w:val="pt-BR"/>
              </w:rPr>
            </w:pPr>
            <w:hyperlink r:id="rId11" w:history="1">
              <w:r w:rsidR="005A5C02" w:rsidRPr="005A5C02">
                <w:rPr>
                  <w:rStyle w:val="Hyperlink"/>
                  <w:lang w:val="pt-BR"/>
                </w:rPr>
                <w:t>https://www.linkedin.com/in/denis-cristiano/</w:t>
              </w:r>
            </w:hyperlink>
          </w:p>
          <w:p w14:paraId="60E77722" w14:textId="77777777" w:rsidR="00E66859" w:rsidRPr="00D40ACF" w:rsidRDefault="00E66859" w:rsidP="004142CD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444214663"/>
              <w:placeholder>
                <w:docPart w:val="024D34664FC442368CD13880762C59A9"/>
              </w:placeholder>
              <w:temporary/>
              <w:showingPlcHdr/>
              <w15:appearance w15:val="hidden"/>
            </w:sdtPr>
            <w:sdtEndPr/>
            <w:sdtContent>
              <w:p w14:paraId="32B83602" w14:textId="77777777" w:rsidR="004D3011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Passatempos</w:t>
                </w:r>
              </w:p>
            </w:sdtContent>
          </w:sdt>
          <w:p w14:paraId="5FFCAB8A" w14:textId="32E18520" w:rsidR="004D3011" w:rsidRPr="00D40ACF" w:rsidRDefault="00CF4F7A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Desenvolvimento </w:t>
            </w:r>
            <w:r w:rsidR="001B32F9">
              <w:rPr>
                <w:noProof/>
                <w:lang w:val="pt-BR"/>
              </w:rPr>
              <w:t xml:space="preserve">de </w:t>
            </w:r>
            <w:r>
              <w:rPr>
                <w:noProof/>
                <w:lang w:val="pt-BR"/>
              </w:rPr>
              <w:t>software</w:t>
            </w:r>
          </w:p>
          <w:p w14:paraId="7B4DAB8A" w14:textId="6E5B1B46" w:rsidR="004D3011" w:rsidRPr="00D40ACF" w:rsidRDefault="00CF4F7A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Leitura</w:t>
            </w:r>
          </w:p>
          <w:p w14:paraId="6DBAC83D" w14:textId="1D16127C" w:rsidR="004D3011" w:rsidRPr="00D40ACF" w:rsidRDefault="00553F00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Inglês</w:t>
            </w:r>
          </w:p>
          <w:p w14:paraId="31A0B6C9" w14:textId="1F4EE26E" w:rsidR="004D3011" w:rsidRPr="00D40ACF" w:rsidRDefault="00553F00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</w:t>
            </w:r>
            <w:r w:rsidR="001B32F9">
              <w:rPr>
                <w:noProof/>
                <w:lang w:val="pt-BR"/>
              </w:rPr>
              <w:t>u</w:t>
            </w:r>
            <w:r>
              <w:rPr>
                <w:noProof/>
                <w:lang w:val="pt-BR"/>
              </w:rPr>
              <w:t>tebol</w:t>
            </w:r>
          </w:p>
        </w:tc>
        <w:tc>
          <w:tcPr>
            <w:tcW w:w="720" w:type="dxa"/>
          </w:tcPr>
          <w:p w14:paraId="7D9102C6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lang w:val="pt-BR"/>
              </w:rPr>
              <w:id w:val="1049110328"/>
              <w:placeholder>
                <w:docPart w:val="2DB6B521AB674FC487C54A845E0B39AE"/>
              </w:placeholder>
              <w:temporary/>
              <w:showingPlcHdr/>
              <w15:appearance w15:val="hidden"/>
            </w:sdtPr>
            <w:sdtEndPr/>
            <w:sdtContent>
              <w:p w14:paraId="3F246A41" w14:textId="77777777" w:rsidR="001B2ABD" w:rsidRPr="00D40ACF" w:rsidRDefault="00E25A26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730D110F" w14:textId="58A161CC" w:rsidR="00036450" w:rsidRPr="00D40ACF" w:rsidRDefault="00C9646C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[Universidade Paulista UNIP]</w:t>
            </w:r>
            <w:r w:rsidR="00422012">
              <w:rPr>
                <w:noProof/>
                <w:lang w:val="pt-BR"/>
              </w:rPr>
              <w:t>-[FORMADO/ADS]</w:t>
            </w:r>
          </w:p>
          <w:p w14:paraId="5754574C" w14:textId="635EC7AC" w:rsidR="00036450" w:rsidRPr="00ED7A9D" w:rsidRDefault="00C9646C" w:rsidP="00B359E4">
            <w:pPr>
              <w:pStyle w:val="Data"/>
              <w:rPr>
                <w:rFonts w:ascii="Arial" w:hAnsi="Arial" w:cs="Arial"/>
                <w:noProof/>
                <w:lang w:val="pt-BR"/>
              </w:rPr>
            </w:pPr>
            <w:r w:rsidRPr="00ED7A9D">
              <w:rPr>
                <w:rFonts w:ascii="Arial" w:hAnsi="Arial" w:cs="Arial"/>
                <w:noProof/>
                <w:lang w:val="pt-BR"/>
              </w:rPr>
              <w:t>[05/02/2020]</w:t>
            </w:r>
            <w:r w:rsidR="00036450" w:rsidRPr="00ED7A9D">
              <w:rPr>
                <w:rFonts w:ascii="Arial" w:hAnsi="Arial" w:cs="Arial"/>
                <w:noProof/>
                <w:lang w:val="pt-BR" w:bidi="pt-BR"/>
              </w:rPr>
              <w:t xml:space="preserve"> </w:t>
            </w:r>
            <w:r w:rsidRPr="00ED7A9D">
              <w:rPr>
                <w:rFonts w:ascii="Arial" w:hAnsi="Arial" w:cs="Arial"/>
                <w:noProof/>
                <w:lang w:val="pt-BR" w:bidi="pt-BR"/>
              </w:rPr>
              <w:t>–</w:t>
            </w:r>
            <w:r w:rsidR="00036450" w:rsidRPr="00ED7A9D">
              <w:rPr>
                <w:rFonts w:ascii="Arial" w:hAnsi="Arial" w:cs="Arial"/>
                <w:noProof/>
                <w:lang w:val="pt-BR" w:bidi="pt-BR"/>
              </w:rPr>
              <w:t xml:space="preserve"> </w:t>
            </w:r>
            <w:r w:rsidRPr="00ED7A9D">
              <w:rPr>
                <w:rFonts w:ascii="Arial" w:hAnsi="Arial" w:cs="Arial"/>
                <w:noProof/>
                <w:lang w:val="pt-BR"/>
              </w:rPr>
              <w:t>[12/12/2021]</w:t>
            </w:r>
          </w:p>
          <w:p w14:paraId="5CCEEE58" w14:textId="7302CC5D" w:rsidR="004142CD" w:rsidRPr="00ED7A9D" w:rsidRDefault="00C9646C" w:rsidP="00036450">
            <w:pPr>
              <w:rPr>
                <w:rFonts w:ascii="Arial" w:hAnsi="Arial" w:cs="Arial"/>
                <w:noProof/>
                <w:lang w:val="pt-BR"/>
              </w:rPr>
            </w:pPr>
            <w:r w:rsidRPr="00ED7A9D">
              <w:rPr>
                <w:rFonts w:ascii="Arial" w:hAnsi="Arial" w:cs="Arial"/>
                <w:noProof/>
                <w:lang w:val="pt-BR"/>
              </w:rPr>
              <w:t>[Durante o</w:t>
            </w:r>
            <w:r w:rsidR="002F4592">
              <w:rPr>
                <w:rFonts w:ascii="Arial" w:hAnsi="Arial" w:cs="Arial"/>
                <w:noProof/>
                <w:lang w:val="pt-BR"/>
              </w:rPr>
              <w:t xml:space="preserve"> curso</w:t>
            </w:r>
            <w:r w:rsidR="00422012" w:rsidRPr="00ED7A9D">
              <w:rPr>
                <w:rFonts w:ascii="Arial" w:hAnsi="Arial" w:cs="Arial"/>
                <w:noProof/>
                <w:lang w:val="pt-BR"/>
              </w:rPr>
              <w:t xml:space="preserve"> de an</w:t>
            </w:r>
            <w:r w:rsidR="005330F9" w:rsidRPr="00ED7A9D">
              <w:rPr>
                <w:rFonts w:ascii="Arial" w:hAnsi="Arial" w:cs="Arial"/>
                <w:noProof/>
                <w:lang w:val="pt-BR"/>
              </w:rPr>
              <w:t>á</w:t>
            </w:r>
            <w:r w:rsidR="00422012" w:rsidRPr="00ED7A9D">
              <w:rPr>
                <w:rFonts w:ascii="Arial" w:hAnsi="Arial" w:cs="Arial"/>
                <w:noProof/>
                <w:lang w:val="pt-BR"/>
              </w:rPr>
              <w:t>lise e desenvolvimento de sistema</w:t>
            </w:r>
            <w:r w:rsidR="009F7CC5">
              <w:rPr>
                <w:rFonts w:ascii="Arial" w:hAnsi="Arial" w:cs="Arial"/>
                <w:noProof/>
                <w:lang w:val="pt-BR"/>
              </w:rPr>
              <w:t>s</w:t>
            </w:r>
            <w:r w:rsidR="00422012" w:rsidRPr="00ED7A9D">
              <w:rPr>
                <w:rFonts w:ascii="Arial" w:hAnsi="Arial" w:cs="Arial"/>
                <w:noProof/>
                <w:lang w:val="pt-BR"/>
              </w:rPr>
              <w:t xml:space="preserve">, foram abordados </w:t>
            </w:r>
            <w:r w:rsidR="002F4592">
              <w:rPr>
                <w:rFonts w:ascii="Arial" w:hAnsi="Arial" w:cs="Arial"/>
                <w:noProof/>
                <w:lang w:val="pt-BR"/>
              </w:rPr>
              <w:t>diversos</w:t>
            </w:r>
            <w:r w:rsidR="00422012" w:rsidRPr="00ED7A9D">
              <w:rPr>
                <w:rFonts w:ascii="Arial" w:hAnsi="Arial" w:cs="Arial"/>
                <w:noProof/>
                <w:lang w:val="pt-BR"/>
              </w:rPr>
              <w:t xml:space="preserve"> projetos prático</w:t>
            </w:r>
            <w:r w:rsidR="002F4592">
              <w:rPr>
                <w:rFonts w:ascii="Arial" w:hAnsi="Arial" w:cs="Arial"/>
                <w:noProof/>
                <w:lang w:val="pt-BR"/>
              </w:rPr>
              <w:t>s,</w:t>
            </w:r>
            <w:r w:rsidR="00422012" w:rsidRPr="00ED7A9D">
              <w:rPr>
                <w:rFonts w:ascii="Arial" w:hAnsi="Arial" w:cs="Arial"/>
                <w:noProof/>
                <w:lang w:val="pt-BR"/>
              </w:rPr>
              <w:t xml:space="preserve"> com tecnologias diferentes, como </w:t>
            </w:r>
            <w:r w:rsidR="00422012" w:rsidRPr="00ED7A9D">
              <w:rPr>
                <w:rFonts w:ascii="Arial" w:hAnsi="Arial" w:cs="Arial"/>
                <w:b/>
                <w:bCs/>
                <w:noProof/>
                <w:lang w:val="pt-BR"/>
              </w:rPr>
              <w:t>c++,</w:t>
            </w:r>
            <w:r w:rsidR="00B9727A">
              <w:rPr>
                <w:rFonts w:ascii="Arial" w:hAnsi="Arial" w:cs="Arial"/>
                <w:b/>
                <w:bCs/>
                <w:noProof/>
                <w:lang w:val="pt-BR"/>
              </w:rPr>
              <w:t xml:space="preserve"> </w:t>
            </w:r>
            <w:r w:rsidR="00422012" w:rsidRPr="00ED7A9D">
              <w:rPr>
                <w:rFonts w:ascii="Arial" w:hAnsi="Arial" w:cs="Arial"/>
                <w:b/>
                <w:bCs/>
                <w:noProof/>
                <w:lang w:val="pt-BR"/>
              </w:rPr>
              <w:t xml:space="preserve">c#, </w:t>
            </w:r>
            <w:r w:rsidR="00B9727A">
              <w:rPr>
                <w:rFonts w:ascii="Arial" w:hAnsi="Arial" w:cs="Arial"/>
                <w:b/>
                <w:bCs/>
                <w:noProof/>
                <w:lang w:val="pt-BR"/>
              </w:rPr>
              <w:t xml:space="preserve">mongodb, firebase, </w:t>
            </w:r>
            <w:r w:rsidR="00422012" w:rsidRPr="00ED7A9D">
              <w:rPr>
                <w:rFonts w:ascii="Arial" w:hAnsi="Arial" w:cs="Arial"/>
                <w:b/>
                <w:bCs/>
                <w:noProof/>
                <w:lang w:val="pt-BR"/>
              </w:rPr>
              <w:t>html, css, react-native, react-js, node-js, javascript</w:t>
            </w:r>
            <w:r w:rsidR="005330F9" w:rsidRPr="00ED7A9D">
              <w:rPr>
                <w:rFonts w:ascii="Arial" w:hAnsi="Arial" w:cs="Arial"/>
                <w:b/>
                <w:bCs/>
                <w:noProof/>
                <w:lang w:val="pt-BR"/>
              </w:rPr>
              <w:t xml:space="preserve">, </w:t>
            </w:r>
            <w:r w:rsidR="005330F9" w:rsidRPr="00ED7A9D">
              <w:rPr>
                <w:rFonts w:ascii="Arial" w:hAnsi="Arial" w:cs="Arial"/>
                <w:noProof/>
                <w:lang w:val="pt-BR"/>
              </w:rPr>
              <w:t>assim tambem como engenharia de software,prototipos,análise de requisitos,documentação,metologia de trabalho</w:t>
            </w:r>
            <w:r w:rsidR="005B113A" w:rsidRPr="00ED7A9D">
              <w:rPr>
                <w:rFonts w:ascii="Arial" w:hAnsi="Arial" w:cs="Arial"/>
                <w:noProof/>
                <w:lang w:val="pt-BR"/>
              </w:rPr>
              <w:t xml:space="preserve">, </w:t>
            </w:r>
            <w:r w:rsidR="005330F9" w:rsidRPr="00ED7A9D">
              <w:rPr>
                <w:rFonts w:ascii="Arial" w:hAnsi="Arial" w:cs="Arial"/>
                <w:noProof/>
                <w:lang w:val="pt-BR"/>
              </w:rPr>
              <w:t>lógica de programação etc.</w:t>
            </w:r>
            <w:r w:rsidRPr="00ED7A9D">
              <w:rPr>
                <w:rFonts w:ascii="Arial" w:hAnsi="Arial" w:cs="Arial"/>
                <w:noProof/>
                <w:lang w:val="pt-BR"/>
              </w:rPr>
              <w:t>]</w:t>
            </w:r>
          </w:p>
          <w:p w14:paraId="099A9D55" w14:textId="0BC1FF86" w:rsidR="00036450" w:rsidRPr="00D40ACF" w:rsidRDefault="00B453D6" w:rsidP="00036450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EXPERIêCIA CURSOS/PROJETOS</w:t>
            </w:r>
          </w:p>
          <w:p w14:paraId="0B9286EC" w14:textId="32A34722" w:rsidR="00036450" w:rsidRPr="005B113A" w:rsidRDefault="005B113A" w:rsidP="005B113A">
            <w:pPr>
              <w:rPr>
                <w:rFonts w:ascii="Arial" w:hAnsi="Arial" w:cs="Arial"/>
                <w:b/>
                <w:bCs/>
                <w:szCs w:val="18"/>
              </w:rPr>
            </w:pPr>
            <w:r w:rsidRPr="005B113A">
              <w:rPr>
                <w:rFonts w:ascii="Arial" w:hAnsi="Arial" w:cs="Arial"/>
                <w:b/>
                <w:bCs/>
                <w:noProof/>
                <w:szCs w:val="18"/>
                <w:lang w:val="pt-BR"/>
              </w:rPr>
              <w:t>[</w:t>
            </w:r>
            <w:r w:rsidRPr="005B113A">
              <w:rPr>
                <w:rFonts w:ascii="Arial" w:hAnsi="Arial" w:cs="Arial"/>
                <w:b/>
                <w:bCs/>
                <w:szCs w:val="18"/>
              </w:rPr>
              <w:t>Desenvolvimento web completo 2022]</w:t>
            </w:r>
          </w:p>
          <w:p w14:paraId="591BE288" w14:textId="30E37FBA" w:rsidR="00036450" w:rsidRDefault="00ED7A9D" w:rsidP="00BB3F1B">
            <w:pPr>
              <w:pStyle w:val="Data"/>
              <w:rPr>
                <w:rFonts w:ascii="Arial" w:hAnsi="Arial" w:cs="Arial"/>
                <w:noProof/>
                <w:lang w:val="pt-BR" w:bidi="pt-BR"/>
              </w:rPr>
            </w:pPr>
            <w:r>
              <w:rPr>
                <w:rFonts w:ascii="Arial" w:hAnsi="Arial" w:cs="Arial"/>
                <w:noProof/>
                <w:lang w:val="pt-BR"/>
              </w:rPr>
              <w:t>[01/03/2021</w:t>
            </w:r>
            <w:r w:rsidR="004142CD" w:rsidRPr="00ED7A9D">
              <w:rPr>
                <w:rFonts w:ascii="Arial" w:hAnsi="Arial" w:cs="Arial"/>
                <w:noProof/>
                <w:lang w:val="pt-BR" w:bidi="pt-BR"/>
              </w:rPr>
              <w:t xml:space="preserve"> </w:t>
            </w:r>
            <w:r>
              <w:rPr>
                <w:rFonts w:ascii="Arial" w:hAnsi="Arial" w:cs="Arial"/>
                <w:noProof/>
                <w:lang w:val="pt-BR" w:bidi="pt-BR"/>
              </w:rPr>
              <w:t>–[04/09/2021]</w:t>
            </w:r>
          </w:p>
          <w:p w14:paraId="125544C8" w14:textId="61D243D8" w:rsidR="004D3011" w:rsidRDefault="00BB3F1B" w:rsidP="00243523">
            <w:pPr>
              <w:rPr>
                <w:lang w:val="pt-BR" w:bidi="pt-BR"/>
              </w:rPr>
            </w:pPr>
            <w:r>
              <w:rPr>
                <w:lang w:val="pt-BR" w:bidi="pt-BR"/>
              </w:rPr>
              <w:t>[Um curso completo</w:t>
            </w:r>
            <w:r w:rsidR="002F4592">
              <w:rPr>
                <w:lang w:val="pt-BR" w:bidi="pt-BR"/>
              </w:rPr>
              <w:t>,</w:t>
            </w:r>
            <w:r>
              <w:rPr>
                <w:lang w:val="pt-BR" w:bidi="pt-BR"/>
              </w:rPr>
              <w:t xml:space="preserve"> desde o iniciante ao avançado com diversos projetos, visando a prática, a primeiro momento o</w:t>
            </w:r>
            <w:r w:rsidRPr="00B9727A">
              <w:rPr>
                <w:b/>
                <w:bCs/>
                <w:lang w:val="pt-BR" w:bidi="pt-BR"/>
              </w:rPr>
              <w:t xml:space="preserve"> html</w:t>
            </w:r>
            <w:r>
              <w:rPr>
                <w:lang w:val="pt-BR" w:bidi="pt-BR"/>
              </w:rPr>
              <w:t xml:space="preserve"> </w:t>
            </w:r>
            <w:r w:rsidR="009A6343">
              <w:rPr>
                <w:lang w:val="pt-BR" w:bidi="pt-BR"/>
              </w:rPr>
              <w:t>para</w:t>
            </w:r>
            <w:r>
              <w:rPr>
                <w:lang w:val="pt-BR" w:bidi="pt-BR"/>
              </w:rPr>
              <w:t xml:space="preserve"> estrutura de páginas web, na sequência estilizando com </w:t>
            </w:r>
            <w:r w:rsidRPr="00B9727A">
              <w:rPr>
                <w:b/>
                <w:bCs/>
                <w:lang w:val="pt-BR" w:bidi="pt-BR"/>
              </w:rPr>
              <w:t>css</w:t>
            </w:r>
            <w:r>
              <w:rPr>
                <w:lang w:val="pt-BR" w:bidi="pt-BR"/>
              </w:rPr>
              <w:t xml:space="preserve">, deixando a página mais interativa com </w:t>
            </w:r>
            <w:r w:rsidRPr="00B9727A">
              <w:rPr>
                <w:b/>
                <w:bCs/>
                <w:lang w:val="pt-BR" w:bidi="pt-BR"/>
              </w:rPr>
              <w:t>javascript</w:t>
            </w:r>
            <w:r>
              <w:rPr>
                <w:lang w:val="pt-BR" w:bidi="pt-BR"/>
              </w:rPr>
              <w:t>, dentre outras tecnologias abordadas no curso como</w:t>
            </w:r>
            <w:r w:rsidR="00B9727A" w:rsidRPr="00B9727A">
              <w:rPr>
                <w:b/>
                <w:bCs/>
                <w:lang w:val="pt-BR" w:bidi="pt-BR"/>
              </w:rPr>
              <w:t xml:space="preserve"> wordpress</w:t>
            </w:r>
            <w:r w:rsidR="00B9727A">
              <w:rPr>
                <w:lang w:val="pt-BR" w:bidi="pt-BR"/>
              </w:rPr>
              <w:t xml:space="preserve"> etc].</w:t>
            </w:r>
          </w:p>
          <w:p w14:paraId="5A419E7E" w14:textId="77777777" w:rsidR="00243523" w:rsidRPr="00243523" w:rsidRDefault="00243523" w:rsidP="00243523">
            <w:pPr>
              <w:rPr>
                <w:lang w:val="pt-BR" w:bidi="pt-BR"/>
              </w:rPr>
            </w:pPr>
          </w:p>
          <w:p w14:paraId="31CC55CF" w14:textId="08EEB057" w:rsidR="005B113A" w:rsidRPr="005B113A" w:rsidRDefault="005B113A" w:rsidP="005B113A">
            <w:pPr>
              <w:rPr>
                <w:rFonts w:ascii="Arial" w:hAnsi="Arial" w:cs="Arial"/>
                <w:b/>
                <w:bCs/>
                <w:szCs w:val="18"/>
              </w:rPr>
            </w:pPr>
            <w:r w:rsidRPr="005B113A">
              <w:rPr>
                <w:rFonts w:ascii="Arial" w:hAnsi="Arial" w:cs="Arial"/>
                <w:b/>
                <w:bCs/>
                <w:noProof/>
                <w:szCs w:val="18"/>
                <w:lang w:val="pt-BR"/>
              </w:rPr>
              <w:t>[</w:t>
            </w:r>
            <w:r w:rsidRPr="005B113A">
              <w:rPr>
                <w:rFonts w:ascii="Arial" w:hAnsi="Arial" w:cs="Arial"/>
                <w:b/>
                <w:bCs/>
                <w:szCs w:val="18"/>
              </w:rPr>
              <w:t>React-native criando aplicativos do zero ao avançado]</w:t>
            </w:r>
          </w:p>
          <w:p w14:paraId="6C3C7050" w14:textId="3CAB6934" w:rsidR="004D3011" w:rsidRPr="00ED7A9D" w:rsidRDefault="00ED7A9D" w:rsidP="00B359E4">
            <w:pPr>
              <w:pStyle w:val="Data"/>
              <w:rPr>
                <w:rFonts w:ascii="Arial" w:hAnsi="Arial" w:cs="Arial"/>
                <w:noProof/>
                <w:lang w:val="pt-BR"/>
              </w:rPr>
            </w:pPr>
            <w:r>
              <w:rPr>
                <w:rFonts w:ascii="Arial" w:hAnsi="Arial" w:cs="Arial"/>
                <w:noProof/>
                <w:lang w:val="pt-BR"/>
              </w:rPr>
              <w:t>[08/0</w:t>
            </w:r>
            <w:r w:rsidR="00E83261">
              <w:rPr>
                <w:rFonts w:ascii="Arial" w:hAnsi="Arial" w:cs="Arial"/>
                <w:noProof/>
                <w:lang w:val="pt-BR"/>
              </w:rPr>
              <w:t>2</w:t>
            </w:r>
            <w:r>
              <w:rPr>
                <w:rFonts w:ascii="Arial" w:hAnsi="Arial" w:cs="Arial"/>
                <w:noProof/>
                <w:lang w:val="pt-BR"/>
              </w:rPr>
              <w:t>/2021</w:t>
            </w:r>
            <w:r w:rsidR="004142CD" w:rsidRPr="00ED7A9D">
              <w:rPr>
                <w:rFonts w:ascii="Arial" w:hAnsi="Arial" w:cs="Arial"/>
                <w:noProof/>
                <w:lang w:val="pt-BR" w:bidi="pt-BR"/>
              </w:rPr>
              <w:t xml:space="preserve"> </w:t>
            </w:r>
            <w:r w:rsidR="00E83261">
              <w:rPr>
                <w:rFonts w:ascii="Arial" w:hAnsi="Arial" w:cs="Arial"/>
                <w:noProof/>
                <w:lang w:val="pt-BR" w:bidi="pt-BR"/>
              </w:rPr>
              <w:t>–</w:t>
            </w:r>
            <w:r w:rsidR="004142CD" w:rsidRPr="00ED7A9D">
              <w:rPr>
                <w:rFonts w:ascii="Arial" w:hAnsi="Arial" w:cs="Arial"/>
                <w:noProof/>
                <w:lang w:val="pt-BR" w:bidi="pt-BR"/>
              </w:rPr>
              <w:t xml:space="preserve"> </w:t>
            </w:r>
            <w:r w:rsidR="00E83261">
              <w:rPr>
                <w:rFonts w:ascii="Arial" w:hAnsi="Arial" w:cs="Arial"/>
                <w:noProof/>
                <w:lang w:val="pt-BR"/>
              </w:rPr>
              <w:t>[01/12/2021]</w:t>
            </w:r>
          </w:p>
          <w:p w14:paraId="52FC7A1A" w14:textId="3C3174C8" w:rsidR="004D3011" w:rsidRDefault="00B9727A" w:rsidP="00036450">
            <w:pPr>
              <w:rPr>
                <w:rFonts w:ascii="Arial" w:hAnsi="Arial" w:cs="Arial"/>
                <w:noProof/>
                <w:lang w:val="pt-BR"/>
              </w:rPr>
            </w:pPr>
            <w:r>
              <w:rPr>
                <w:rFonts w:ascii="Arial" w:hAnsi="Arial" w:cs="Arial"/>
                <w:noProof/>
                <w:lang w:val="pt-BR"/>
              </w:rPr>
              <w:t>[</w:t>
            </w:r>
            <w:r w:rsidR="00A67990">
              <w:rPr>
                <w:rFonts w:ascii="Arial" w:hAnsi="Arial" w:cs="Arial"/>
                <w:noProof/>
                <w:lang w:val="pt-BR"/>
              </w:rPr>
              <w:t>Um curso focado no react-native com javascript, onde aborda a estrutura do react-native</w:t>
            </w:r>
            <w:r w:rsidR="00243523">
              <w:rPr>
                <w:rFonts w:ascii="Arial" w:hAnsi="Arial" w:cs="Arial"/>
                <w:noProof/>
                <w:lang w:val="pt-BR"/>
              </w:rPr>
              <w:t>,</w:t>
            </w:r>
            <w:r w:rsidR="00A67990">
              <w:rPr>
                <w:rFonts w:ascii="Arial" w:hAnsi="Arial" w:cs="Arial"/>
                <w:noProof/>
                <w:lang w:val="pt-BR"/>
              </w:rPr>
              <w:t xml:space="preserve"> </w:t>
            </w:r>
            <w:r w:rsidR="00243523">
              <w:rPr>
                <w:rFonts w:ascii="Arial" w:hAnsi="Arial" w:cs="Arial"/>
                <w:noProof/>
                <w:lang w:val="pt-BR"/>
              </w:rPr>
              <w:t xml:space="preserve">baseado em componentes </w:t>
            </w:r>
            <w:r w:rsidR="00A67990">
              <w:rPr>
                <w:rFonts w:ascii="Arial" w:hAnsi="Arial" w:cs="Arial"/>
                <w:noProof/>
                <w:lang w:val="pt-BR"/>
              </w:rPr>
              <w:t xml:space="preserve">como </w:t>
            </w:r>
            <w:r w:rsidR="00A67990" w:rsidRPr="00A67990">
              <w:rPr>
                <w:rFonts w:ascii="Arial" w:hAnsi="Arial" w:cs="Arial"/>
                <w:b/>
                <w:bCs/>
                <w:noProof/>
                <w:lang w:val="pt-BR"/>
              </w:rPr>
              <w:t>view,</w:t>
            </w:r>
            <w:r w:rsidR="00243523">
              <w:rPr>
                <w:rFonts w:ascii="Arial" w:hAnsi="Arial" w:cs="Arial"/>
                <w:b/>
                <w:bCs/>
                <w:noProof/>
                <w:lang w:val="pt-BR"/>
              </w:rPr>
              <w:t xml:space="preserve"> </w:t>
            </w:r>
            <w:r w:rsidR="00A67990" w:rsidRPr="00A67990">
              <w:rPr>
                <w:rFonts w:ascii="Arial" w:hAnsi="Arial" w:cs="Arial"/>
                <w:b/>
                <w:bCs/>
                <w:noProof/>
                <w:lang w:val="pt-BR"/>
              </w:rPr>
              <w:t>text,</w:t>
            </w:r>
            <w:r w:rsidR="00243523">
              <w:rPr>
                <w:rFonts w:ascii="Arial" w:hAnsi="Arial" w:cs="Arial"/>
                <w:b/>
                <w:bCs/>
                <w:noProof/>
                <w:lang w:val="pt-BR"/>
              </w:rPr>
              <w:t xml:space="preserve"> </w:t>
            </w:r>
            <w:r w:rsidR="00A67990" w:rsidRPr="00A67990">
              <w:rPr>
                <w:rFonts w:ascii="Arial" w:hAnsi="Arial" w:cs="Arial"/>
                <w:b/>
                <w:bCs/>
                <w:noProof/>
                <w:lang w:val="pt-BR"/>
              </w:rPr>
              <w:t>touchableopacity,</w:t>
            </w:r>
            <w:r w:rsidR="00243523">
              <w:rPr>
                <w:rFonts w:ascii="Arial" w:hAnsi="Arial" w:cs="Arial"/>
                <w:b/>
                <w:bCs/>
                <w:noProof/>
                <w:lang w:val="pt-BR"/>
              </w:rPr>
              <w:t xml:space="preserve"> </w:t>
            </w:r>
            <w:r w:rsidR="00A67990" w:rsidRPr="00A67990">
              <w:rPr>
                <w:rFonts w:ascii="Arial" w:hAnsi="Arial" w:cs="Arial"/>
                <w:b/>
                <w:bCs/>
                <w:noProof/>
                <w:lang w:val="pt-BR"/>
              </w:rPr>
              <w:t>textinput,</w:t>
            </w:r>
            <w:r w:rsidR="00243523">
              <w:rPr>
                <w:rFonts w:ascii="Arial" w:hAnsi="Arial" w:cs="Arial"/>
                <w:b/>
                <w:bCs/>
                <w:noProof/>
                <w:lang w:val="pt-BR"/>
              </w:rPr>
              <w:t xml:space="preserve"> </w:t>
            </w:r>
            <w:r w:rsidR="00A67990" w:rsidRPr="00A67990">
              <w:rPr>
                <w:rFonts w:ascii="Arial" w:hAnsi="Arial" w:cs="Arial"/>
                <w:b/>
                <w:bCs/>
                <w:noProof/>
                <w:lang w:val="pt-BR"/>
              </w:rPr>
              <w:t>stylesheet</w:t>
            </w:r>
            <w:r w:rsidR="00A67990">
              <w:rPr>
                <w:rFonts w:ascii="Arial" w:hAnsi="Arial" w:cs="Arial"/>
                <w:noProof/>
                <w:lang w:val="pt-BR"/>
              </w:rPr>
              <w:t xml:space="preserve"> dentre outros, usando o padrão </w:t>
            </w:r>
            <w:r w:rsidR="00A67990" w:rsidRPr="00A67990">
              <w:rPr>
                <w:rFonts w:ascii="Arial" w:hAnsi="Arial" w:cs="Arial"/>
                <w:b/>
                <w:bCs/>
                <w:noProof/>
                <w:lang w:val="pt-BR"/>
              </w:rPr>
              <w:t>mvc</w:t>
            </w:r>
            <w:r w:rsidR="00A67990">
              <w:rPr>
                <w:rFonts w:ascii="Arial" w:hAnsi="Arial" w:cs="Arial"/>
                <w:b/>
                <w:bCs/>
                <w:noProof/>
                <w:lang w:val="pt-BR"/>
              </w:rPr>
              <w:t xml:space="preserve">, </w:t>
            </w:r>
            <w:r w:rsidR="00A67990" w:rsidRPr="00A67990">
              <w:rPr>
                <w:rFonts w:ascii="Arial" w:hAnsi="Arial" w:cs="Arial"/>
                <w:noProof/>
                <w:lang w:val="pt-BR"/>
              </w:rPr>
              <w:t>utilizando</w:t>
            </w:r>
            <w:r w:rsidR="00A67990">
              <w:rPr>
                <w:rFonts w:ascii="Arial" w:hAnsi="Arial" w:cs="Arial"/>
                <w:noProof/>
                <w:lang w:val="pt-BR"/>
              </w:rPr>
              <w:t xml:space="preserve"> o </w:t>
            </w:r>
            <w:r w:rsidR="00A67990" w:rsidRPr="00A67990">
              <w:rPr>
                <w:rFonts w:ascii="Arial" w:hAnsi="Arial" w:cs="Arial"/>
                <w:b/>
                <w:bCs/>
                <w:noProof/>
                <w:lang w:val="pt-BR"/>
              </w:rPr>
              <w:t>firebase</w:t>
            </w:r>
            <w:r w:rsidR="00A67990">
              <w:rPr>
                <w:rFonts w:ascii="Arial" w:hAnsi="Arial" w:cs="Arial"/>
                <w:noProof/>
                <w:lang w:val="pt-BR"/>
              </w:rPr>
              <w:t xml:space="preserve"> como banco de dados</w:t>
            </w:r>
            <w:r w:rsidR="002F4592">
              <w:rPr>
                <w:rFonts w:ascii="Arial" w:hAnsi="Arial" w:cs="Arial"/>
                <w:noProof/>
                <w:lang w:val="pt-BR"/>
              </w:rPr>
              <w:t>,</w:t>
            </w:r>
            <w:r w:rsidR="00A67990">
              <w:rPr>
                <w:rFonts w:ascii="Arial" w:hAnsi="Arial" w:cs="Arial"/>
                <w:noProof/>
                <w:lang w:val="pt-BR"/>
              </w:rPr>
              <w:t xml:space="preserve"> com vários projetos práticos</w:t>
            </w:r>
            <w:r w:rsidR="002F4592">
              <w:rPr>
                <w:rFonts w:ascii="Arial" w:hAnsi="Arial" w:cs="Arial"/>
                <w:noProof/>
                <w:lang w:val="pt-BR"/>
              </w:rPr>
              <w:t>,</w:t>
            </w:r>
            <w:r w:rsidR="00A67990">
              <w:rPr>
                <w:rFonts w:ascii="Arial" w:hAnsi="Arial" w:cs="Arial"/>
                <w:noProof/>
                <w:lang w:val="pt-BR"/>
              </w:rPr>
              <w:t xml:space="preserve"> para fixação do conteúdo abordado</w:t>
            </w:r>
            <w:r w:rsidR="00243523">
              <w:rPr>
                <w:rFonts w:ascii="Arial" w:hAnsi="Arial" w:cs="Arial"/>
                <w:noProof/>
                <w:lang w:val="pt-BR"/>
              </w:rPr>
              <w:t>]</w:t>
            </w:r>
            <w:r w:rsidR="00A67990">
              <w:rPr>
                <w:rFonts w:ascii="Arial" w:hAnsi="Arial" w:cs="Arial"/>
                <w:noProof/>
                <w:lang w:val="pt-BR"/>
              </w:rPr>
              <w:t>.</w:t>
            </w:r>
          </w:p>
          <w:p w14:paraId="14922326" w14:textId="77777777" w:rsidR="00A67990" w:rsidRPr="00D40ACF" w:rsidRDefault="00A67990" w:rsidP="00036450">
            <w:pPr>
              <w:rPr>
                <w:noProof/>
                <w:lang w:val="pt-BR"/>
              </w:rPr>
            </w:pPr>
          </w:p>
          <w:p w14:paraId="3AE517CE" w14:textId="148200CB" w:rsidR="004D3011" w:rsidRPr="005B113A" w:rsidRDefault="005B113A" w:rsidP="005B113A">
            <w:pPr>
              <w:rPr>
                <w:rFonts w:ascii="Arial" w:hAnsi="Arial" w:cs="Arial"/>
                <w:b/>
                <w:szCs w:val="18"/>
              </w:rPr>
            </w:pPr>
            <w:r w:rsidRPr="005B113A">
              <w:rPr>
                <w:rFonts w:ascii="Arial" w:hAnsi="Arial" w:cs="Arial"/>
                <w:b/>
                <w:noProof/>
                <w:szCs w:val="18"/>
                <w:lang w:val="pt-BR"/>
              </w:rPr>
              <w:t>[</w:t>
            </w:r>
            <w:r w:rsidRPr="005B113A">
              <w:rPr>
                <w:rFonts w:ascii="Arial" w:hAnsi="Arial" w:cs="Arial"/>
                <w:b/>
                <w:szCs w:val="18"/>
              </w:rPr>
              <w:t>Projeto completo: xd, nodejs, mongoDB, React-native e React]</w:t>
            </w:r>
          </w:p>
          <w:p w14:paraId="01CF03F2" w14:textId="0C04FFFF" w:rsidR="004D3011" w:rsidRPr="00ED7A9D" w:rsidRDefault="00E83261" w:rsidP="00B359E4">
            <w:pPr>
              <w:pStyle w:val="Data"/>
              <w:rPr>
                <w:rFonts w:ascii="Arial" w:hAnsi="Arial" w:cs="Arial"/>
                <w:noProof/>
                <w:lang w:val="pt-BR"/>
              </w:rPr>
            </w:pPr>
            <w:r>
              <w:rPr>
                <w:rFonts w:ascii="Arial" w:hAnsi="Arial" w:cs="Arial"/>
                <w:noProof/>
                <w:lang w:val="pt-BR"/>
              </w:rPr>
              <w:t>[15/06/2021]</w:t>
            </w:r>
            <w:r w:rsidR="004142CD" w:rsidRPr="00ED7A9D">
              <w:rPr>
                <w:rFonts w:ascii="Arial" w:hAnsi="Arial" w:cs="Arial"/>
                <w:noProof/>
                <w:lang w:val="pt-BR" w:bidi="pt-BR"/>
              </w:rPr>
              <w:t xml:space="preserve"> </w:t>
            </w:r>
            <w:r>
              <w:rPr>
                <w:rFonts w:ascii="Arial" w:hAnsi="Arial" w:cs="Arial"/>
                <w:noProof/>
                <w:lang w:val="pt-BR" w:bidi="pt-BR"/>
              </w:rPr>
              <w:t>–</w:t>
            </w:r>
            <w:r w:rsidR="004142CD" w:rsidRPr="00ED7A9D">
              <w:rPr>
                <w:rFonts w:ascii="Arial" w:hAnsi="Arial" w:cs="Arial"/>
                <w:noProof/>
                <w:lang w:val="pt-BR" w:bidi="pt-BR"/>
              </w:rPr>
              <w:t xml:space="preserve"> </w:t>
            </w:r>
            <w:r>
              <w:rPr>
                <w:rFonts w:ascii="Arial" w:hAnsi="Arial" w:cs="Arial"/>
                <w:noProof/>
                <w:lang w:val="pt-BR"/>
              </w:rPr>
              <w:t>[20/01/2022]</w:t>
            </w:r>
          </w:p>
          <w:p w14:paraId="7DD700AD" w14:textId="14CC0D91" w:rsidR="004D3011" w:rsidRPr="00D40ACF" w:rsidRDefault="00243523" w:rsidP="004D3011">
            <w:pPr>
              <w:rPr>
                <w:noProof/>
                <w:lang w:val="pt-BR"/>
              </w:rPr>
            </w:pPr>
            <w:r>
              <w:rPr>
                <w:rFonts w:ascii="Arial" w:hAnsi="Arial" w:cs="Arial"/>
                <w:noProof/>
                <w:lang w:val="pt-BR"/>
              </w:rPr>
              <w:t xml:space="preserve">[Um curso bem complexo abordando desde o backend com </w:t>
            </w:r>
            <w:r w:rsidRPr="00366255">
              <w:rPr>
                <w:rFonts w:ascii="Arial" w:hAnsi="Arial" w:cs="Arial"/>
                <w:b/>
                <w:bCs/>
                <w:noProof/>
                <w:lang w:val="pt-BR"/>
              </w:rPr>
              <w:t>nodejs</w:t>
            </w:r>
            <w:r>
              <w:rPr>
                <w:rFonts w:ascii="Arial" w:hAnsi="Arial" w:cs="Arial"/>
                <w:noProof/>
                <w:lang w:val="pt-BR"/>
              </w:rPr>
              <w:t xml:space="preserve"> e </w:t>
            </w:r>
            <w:r w:rsidRPr="00366255">
              <w:rPr>
                <w:rFonts w:ascii="Arial" w:hAnsi="Arial" w:cs="Arial"/>
                <w:b/>
                <w:bCs/>
                <w:noProof/>
                <w:lang w:val="pt-BR"/>
              </w:rPr>
              <w:t>javascript</w:t>
            </w:r>
            <w:r>
              <w:rPr>
                <w:rFonts w:ascii="Arial" w:hAnsi="Arial" w:cs="Arial"/>
                <w:noProof/>
                <w:lang w:val="pt-BR"/>
              </w:rPr>
              <w:t xml:space="preserve"> conectando com </w:t>
            </w:r>
            <w:r w:rsidRPr="00366255">
              <w:rPr>
                <w:rFonts w:ascii="Arial" w:hAnsi="Arial" w:cs="Arial"/>
                <w:b/>
                <w:bCs/>
                <w:noProof/>
                <w:lang w:val="pt-BR"/>
              </w:rPr>
              <w:t>mongodb</w:t>
            </w:r>
            <w:r>
              <w:rPr>
                <w:rFonts w:ascii="Arial" w:hAnsi="Arial" w:cs="Arial"/>
                <w:noProof/>
                <w:lang w:val="pt-BR"/>
              </w:rPr>
              <w:t xml:space="preserve">, ao frontend com </w:t>
            </w:r>
            <w:r w:rsidRPr="00366255">
              <w:rPr>
                <w:rFonts w:ascii="Arial" w:hAnsi="Arial" w:cs="Arial"/>
                <w:b/>
                <w:bCs/>
                <w:noProof/>
                <w:lang w:val="pt-BR"/>
              </w:rPr>
              <w:t>react-native</w:t>
            </w:r>
            <w:r w:rsidR="00366255">
              <w:rPr>
                <w:rFonts w:ascii="Arial" w:hAnsi="Arial" w:cs="Arial"/>
                <w:noProof/>
                <w:lang w:val="pt-BR"/>
              </w:rPr>
              <w:t>]</w:t>
            </w:r>
            <w:r>
              <w:rPr>
                <w:rFonts w:ascii="Arial" w:hAnsi="Arial" w:cs="Arial"/>
                <w:noProof/>
                <w:lang w:val="pt-BR"/>
              </w:rPr>
              <w:t>.</w:t>
            </w:r>
          </w:p>
          <w:p w14:paraId="3C41DBAB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669594239"/>
              <w:placeholder>
                <w:docPart w:val="454DE184ADBB4B40BC29437AFF1BA177"/>
              </w:placeholder>
              <w:temporary/>
              <w:showingPlcHdr/>
              <w15:appearance w15:val="hidden"/>
            </w:sdtPr>
            <w:sdtEndPr/>
            <w:sdtContent>
              <w:p w14:paraId="45951267" w14:textId="77777777" w:rsidR="00036450" w:rsidRPr="00D40ACF" w:rsidRDefault="00180329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02EFC6BF" w14:textId="77777777" w:rsidR="00036450" w:rsidRPr="00D40ACF" w:rsidRDefault="00112054" w:rsidP="004D3011">
            <w:pPr>
              <w:rPr>
                <w:noProof/>
                <w:color w:val="FFFFFF" w:themeColor="background1"/>
                <w:lang w:val="pt-BR"/>
              </w:rPr>
            </w:pPr>
            <w:r w:rsidRPr="00D40ACF">
              <w:rPr>
                <w:noProof/>
                <w:color w:val="000000" w:themeColor="text1"/>
                <w:lang w:val="pt-BR" w:bidi="pt-BR"/>
              </w:rPr>
              <w:drawing>
                <wp:inline distT="0" distB="0" distL="0" distR="0" wp14:anchorId="111E582B" wp14:editId="60265A17">
                  <wp:extent cx="3756660" cy="1257300"/>
                  <wp:effectExtent l="0" t="0" r="0" b="0"/>
                  <wp:docPr id="12" name="Gráfico 12" descr="gráfico de habilida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B6811F5" w14:textId="77777777" w:rsidR="0043117B" w:rsidRPr="00D40ACF" w:rsidRDefault="001875F8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6FBB" w14:textId="77777777" w:rsidR="00FB7935" w:rsidRDefault="00FB7935" w:rsidP="000C45FF">
      <w:r>
        <w:separator/>
      </w:r>
    </w:p>
  </w:endnote>
  <w:endnote w:type="continuationSeparator" w:id="0">
    <w:p w14:paraId="1E0B801F" w14:textId="77777777" w:rsidR="00FB7935" w:rsidRDefault="00FB79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C17AF" w14:textId="77777777" w:rsidR="00FB7935" w:rsidRDefault="00FB7935" w:rsidP="000C45FF">
      <w:r>
        <w:separator/>
      </w:r>
    </w:p>
  </w:footnote>
  <w:footnote w:type="continuationSeparator" w:id="0">
    <w:p w14:paraId="76165854" w14:textId="77777777" w:rsidR="00FB7935" w:rsidRDefault="00FB793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00DC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3CF9DA16" wp14:editId="5830424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35"/>
    <w:rsid w:val="00015128"/>
    <w:rsid w:val="00036450"/>
    <w:rsid w:val="00094499"/>
    <w:rsid w:val="000C45FF"/>
    <w:rsid w:val="000E3FD1"/>
    <w:rsid w:val="00112054"/>
    <w:rsid w:val="001424E5"/>
    <w:rsid w:val="001525E1"/>
    <w:rsid w:val="00180329"/>
    <w:rsid w:val="001875F8"/>
    <w:rsid w:val="0019001F"/>
    <w:rsid w:val="001A74A5"/>
    <w:rsid w:val="001B2ABD"/>
    <w:rsid w:val="001B32F9"/>
    <w:rsid w:val="001E0391"/>
    <w:rsid w:val="001E1759"/>
    <w:rsid w:val="001F1ECC"/>
    <w:rsid w:val="002400EB"/>
    <w:rsid w:val="00243523"/>
    <w:rsid w:val="00256CF7"/>
    <w:rsid w:val="00281FD5"/>
    <w:rsid w:val="002B4419"/>
    <w:rsid w:val="002D3CA3"/>
    <w:rsid w:val="002D5281"/>
    <w:rsid w:val="002F4592"/>
    <w:rsid w:val="0030481B"/>
    <w:rsid w:val="003156FC"/>
    <w:rsid w:val="003254B5"/>
    <w:rsid w:val="00333B41"/>
    <w:rsid w:val="00366255"/>
    <w:rsid w:val="0037121F"/>
    <w:rsid w:val="003A6B7D"/>
    <w:rsid w:val="003B06CA"/>
    <w:rsid w:val="004071FC"/>
    <w:rsid w:val="004142CD"/>
    <w:rsid w:val="00417095"/>
    <w:rsid w:val="00422012"/>
    <w:rsid w:val="00445947"/>
    <w:rsid w:val="004813B3"/>
    <w:rsid w:val="00496591"/>
    <w:rsid w:val="004C63E4"/>
    <w:rsid w:val="004D3011"/>
    <w:rsid w:val="004D7BD7"/>
    <w:rsid w:val="005262AC"/>
    <w:rsid w:val="005330F9"/>
    <w:rsid w:val="00553F00"/>
    <w:rsid w:val="0059055C"/>
    <w:rsid w:val="005A2450"/>
    <w:rsid w:val="005A51A1"/>
    <w:rsid w:val="005A5C02"/>
    <w:rsid w:val="005B113A"/>
    <w:rsid w:val="005E39D5"/>
    <w:rsid w:val="00600670"/>
    <w:rsid w:val="0062123A"/>
    <w:rsid w:val="00646E75"/>
    <w:rsid w:val="006771D0"/>
    <w:rsid w:val="006E24E2"/>
    <w:rsid w:val="00715FCB"/>
    <w:rsid w:val="00743101"/>
    <w:rsid w:val="007775E1"/>
    <w:rsid w:val="007867A0"/>
    <w:rsid w:val="007927F5"/>
    <w:rsid w:val="007D4DDB"/>
    <w:rsid w:val="00802CA0"/>
    <w:rsid w:val="00861E96"/>
    <w:rsid w:val="00862080"/>
    <w:rsid w:val="0092266D"/>
    <w:rsid w:val="009260CD"/>
    <w:rsid w:val="00941BED"/>
    <w:rsid w:val="00952C25"/>
    <w:rsid w:val="009A6343"/>
    <w:rsid w:val="009F7CC5"/>
    <w:rsid w:val="00A05B7F"/>
    <w:rsid w:val="00A2118D"/>
    <w:rsid w:val="00A238A5"/>
    <w:rsid w:val="00A2629B"/>
    <w:rsid w:val="00A67990"/>
    <w:rsid w:val="00AA4A0C"/>
    <w:rsid w:val="00AD76E2"/>
    <w:rsid w:val="00B06E40"/>
    <w:rsid w:val="00B20152"/>
    <w:rsid w:val="00B359E4"/>
    <w:rsid w:val="00B453D6"/>
    <w:rsid w:val="00B57D98"/>
    <w:rsid w:val="00B70850"/>
    <w:rsid w:val="00B9727A"/>
    <w:rsid w:val="00BB3F1B"/>
    <w:rsid w:val="00C066B6"/>
    <w:rsid w:val="00C37BA1"/>
    <w:rsid w:val="00C4674C"/>
    <w:rsid w:val="00C506CF"/>
    <w:rsid w:val="00C60302"/>
    <w:rsid w:val="00C72BED"/>
    <w:rsid w:val="00C80034"/>
    <w:rsid w:val="00C9578B"/>
    <w:rsid w:val="00C9646C"/>
    <w:rsid w:val="00CB0055"/>
    <w:rsid w:val="00CC0C6D"/>
    <w:rsid w:val="00CF4F7A"/>
    <w:rsid w:val="00D04BFE"/>
    <w:rsid w:val="00D2522B"/>
    <w:rsid w:val="00D40ACF"/>
    <w:rsid w:val="00D422DE"/>
    <w:rsid w:val="00D53E44"/>
    <w:rsid w:val="00D5459D"/>
    <w:rsid w:val="00D60E5A"/>
    <w:rsid w:val="00DA1F4D"/>
    <w:rsid w:val="00DD172A"/>
    <w:rsid w:val="00E25A26"/>
    <w:rsid w:val="00E4381A"/>
    <w:rsid w:val="00E55D74"/>
    <w:rsid w:val="00E66859"/>
    <w:rsid w:val="00E83261"/>
    <w:rsid w:val="00ED7A9D"/>
    <w:rsid w:val="00F54209"/>
    <w:rsid w:val="00F60274"/>
    <w:rsid w:val="00F77FB9"/>
    <w:rsid w:val="00F87FBC"/>
    <w:rsid w:val="00FB068F"/>
    <w:rsid w:val="00FB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86C3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denis-cristiano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cristianodeni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\AppData\Local\Microsoft\Office\16.0\DTS\pt-BR%7b5290AC7D-047C-4175-A6C2-BCFFB572B3C4%7d\%7b028803BE-C68F-4EF0-9573-F83826EE471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Css</c:v>
                </c:pt>
                <c:pt idx="1">
                  <c:v>Html</c:v>
                </c:pt>
                <c:pt idx="2">
                  <c:v>Nodejs</c:v>
                </c:pt>
                <c:pt idx="3">
                  <c:v>React-native</c:v>
                </c:pt>
                <c:pt idx="4">
                  <c:v>React-js</c:v>
                </c:pt>
                <c:pt idx="5">
                  <c:v>JavaScript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0.25</c:v>
                </c:pt>
                <c:pt idx="3">
                  <c:v>0.5</c:v>
                </c:pt>
                <c:pt idx="4">
                  <c:v>0.35</c:v>
                </c:pt>
                <c:pt idx="5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6088F4A14F4DF8A529F939EDE065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D13870-94B9-4D77-830A-DDC422D05BEF}"/>
      </w:docPartPr>
      <w:docPartBody>
        <w:p w:rsidR="008A13A3" w:rsidRDefault="003F264E">
          <w:pPr>
            <w:pStyle w:val="5E6088F4A14F4DF8A529F939EDE065F9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D1063D7529B1442E8945A7B26ACACA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712727-2E82-449C-8EBD-3224EC747EE8}"/>
      </w:docPartPr>
      <w:docPartBody>
        <w:p w:rsidR="008A13A3" w:rsidRDefault="003F264E">
          <w:pPr>
            <w:pStyle w:val="D1063D7529B1442E8945A7B26ACACAD5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FCB09854352B447E8D8324D16E1039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9F9891-AA8E-4FF3-977F-E6F90196FC26}"/>
      </w:docPartPr>
      <w:docPartBody>
        <w:p w:rsidR="008A13A3" w:rsidRDefault="003F264E">
          <w:pPr>
            <w:pStyle w:val="FCB09854352B447E8D8324D16E10394A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DBB0DDE5CC224BF89D2092E6B76493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A62D57-2626-4774-8218-56E1E399E53D}"/>
      </w:docPartPr>
      <w:docPartBody>
        <w:p w:rsidR="008A13A3" w:rsidRDefault="003F264E">
          <w:pPr>
            <w:pStyle w:val="DBB0DDE5CC224BF89D2092E6B7649391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024D34664FC442368CD13880762C59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161CC7-8757-4D8B-83D1-CF99035FA71A}"/>
      </w:docPartPr>
      <w:docPartBody>
        <w:p w:rsidR="008A13A3" w:rsidRDefault="003F264E">
          <w:pPr>
            <w:pStyle w:val="024D34664FC442368CD13880762C59A9"/>
          </w:pPr>
          <w:r w:rsidRPr="00D40ACF">
            <w:rPr>
              <w:noProof/>
              <w:lang w:bidi="pt-BR"/>
            </w:rPr>
            <w:t>Passatempos</w:t>
          </w:r>
        </w:p>
      </w:docPartBody>
    </w:docPart>
    <w:docPart>
      <w:docPartPr>
        <w:name w:val="2DB6B521AB674FC487C54A845E0B39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561C4C-9725-4877-A035-4680A9A20C43}"/>
      </w:docPartPr>
      <w:docPartBody>
        <w:p w:rsidR="008A13A3" w:rsidRDefault="003F264E">
          <w:pPr>
            <w:pStyle w:val="2DB6B521AB674FC487C54A845E0B39AE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454DE184ADBB4B40BC29437AFF1BA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7755D-36B8-43EE-B32F-7859C82FDD2D}"/>
      </w:docPartPr>
      <w:docPartBody>
        <w:p w:rsidR="008A13A3" w:rsidRDefault="003F264E">
          <w:pPr>
            <w:pStyle w:val="454DE184ADBB4B40BC29437AFF1BA177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4E"/>
    <w:rsid w:val="003F264E"/>
    <w:rsid w:val="0083146B"/>
    <w:rsid w:val="008A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6088F4A14F4DF8A529F939EDE065F9">
    <w:name w:val="5E6088F4A14F4DF8A529F939EDE065F9"/>
  </w:style>
  <w:style w:type="paragraph" w:customStyle="1" w:styleId="D1063D7529B1442E8945A7B26ACACAD5">
    <w:name w:val="D1063D7529B1442E8945A7B26ACACAD5"/>
  </w:style>
  <w:style w:type="paragraph" w:customStyle="1" w:styleId="FCB09854352B447E8D8324D16E10394A">
    <w:name w:val="FCB09854352B447E8D8324D16E10394A"/>
  </w:style>
  <w:style w:type="paragraph" w:customStyle="1" w:styleId="DBB0DDE5CC224BF89D2092E6B7649391">
    <w:name w:val="DBB0DDE5CC224BF89D2092E6B7649391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024D34664FC442368CD13880762C59A9">
    <w:name w:val="024D34664FC442368CD13880762C59A9"/>
  </w:style>
  <w:style w:type="paragraph" w:customStyle="1" w:styleId="2DB6B521AB674FC487C54A845E0B39AE">
    <w:name w:val="2DB6B521AB674FC487C54A845E0B39AE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454DE184ADBB4B40BC29437AFF1BA177">
    <w:name w:val="454DE184ADBB4B40BC29437AFF1BA1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{028803BE-C68F-4EF0-9573-F83826EE471B}tf00546271_win32</Template>
  <TotalTime>0</TotalTime>
  <Pages>1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2022-02-14T14:27:00Z</dcterms:created>
  <dcterms:modified xsi:type="dcterms:W3CDTF">2022-03-17T14:47:00Z</dcterms:modified>
</cp:coreProperties>
</file>